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55112C">
                                <w:pPr>
                                  <w:pStyle w:val="Subttulo1"/>
                                </w:pPr>
                                <w:r>
                                  <w:t>Projeto Roman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55112C">
                          <w:pPr>
                            <w:pStyle w:val="Subttulo1"/>
                          </w:pPr>
                          <w:r>
                            <w:t>Projeto Roman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3499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3499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Pr="00200E7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C84E3E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8311076" w:history="1">
            <w:r w:rsidR="00C84E3E" w:rsidRPr="00BB051F">
              <w:rPr>
                <w:rStyle w:val="Hyperlink"/>
                <w:noProof/>
              </w:rPr>
              <w:t>Descrição do projeto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_Toc8311076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2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77" w:history="1">
            <w:r w:rsidR="00C84E3E" w:rsidRPr="00BB051F">
              <w:rPr>
                <w:rStyle w:val="Hyperlink"/>
                <w:noProof/>
              </w:rPr>
              <w:t>Resumo do projeto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_Toc8311077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2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8311078" w:history="1">
            <w:r w:rsidR="00C84E3E" w:rsidRPr="00BB051F">
              <w:rPr>
                <w:rStyle w:val="Hyperlink"/>
                <w:noProof/>
                <w:lang w:eastAsia="en-US"/>
              </w:rPr>
              <w:t>Funcionalidades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_Toc8311078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2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79" w:history="1">
            <w:r w:rsidR="00C84E3E" w:rsidRPr="00BB051F">
              <w:rPr>
                <w:rStyle w:val="Hyperlink"/>
                <w:noProof/>
                <w:lang w:eastAsia="en-US"/>
              </w:rPr>
              <w:t>Mobile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_Toc8311079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2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8311080" w:history="1">
            <w:r w:rsidR="00C84E3E" w:rsidRPr="00BB051F">
              <w:rPr>
                <w:rStyle w:val="Hyperlink"/>
                <w:noProof/>
              </w:rPr>
              <w:t>Modelagem de Software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_Toc8311080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3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81" w:history="1">
            <w:r w:rsidR="00C84E3E" w:rsidRPr="00BB051F">
              <w:rPr>
                <w:rStyle w:val="Hyperlink"/>
                <w:noProof/>
              </w:rPr>
              <w:t>Modelo Conceitual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_Toc8311081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3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82" w:history="1">
            <w:r w:rsidR="00C84E3E" w:rsidRPr="00BB051F">
              <w:rPr>
                <w:rStyle w:val="Hyperlink"/>
                <w:noProof/>
              </w:rPr>
              <w:t>Modelo Físico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_Toc8311082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3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8311083" w:history="1">
            <w:r w:rsidR="00C84E3E" w:rsidRPr="00BB051F">
              <w:rPr>
                <w:rStyle w:val="Hyperlink"/>
                <w:noProof/>
              </w:rPr>
              <w:t>Back-End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_Toc8311083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4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84" w:history="1">
            <w:r w:rsidR="00C84E3E" w:rsidRPr="00BB051F">
              <w:rPr>
                <w:rStyle w:val="Hyperlink"/>
                <w:noProof/>
              </w:rPr>
              <w:t>Postman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_Toc8311084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4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8311085" w:history="1">
            <w:r w:rsidR="00C84E3E" w:rsidRPr="00BB051F">
              <w:rPr>
                <w:rStyle w:val="Hyperlink"/>
                <w:noProof/>
              </w:rPr>
              <w:t>Swagger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_Toc8311085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4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C84E3E" w:rsidRDefault="00A3499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8311086" w:history="1">
            <w:r w:rsidR="00C84E3E" w:rsidRPr="00BB051F">
              <w:rPr>
                <w:rStyle w:val="Hyperlink"/>
                <w:noProof/>
              </w:rPr>
              <w:t>Front-End</w:t>
            </w:r>
            <w:r w:rsidR="00C84E3E">
              <w:rPr>
                <w:noProof/>
                <w:webHidden/>
              </w:rPr>
              <w:tab/>
            </w:r>
            <w:r w:rsidR="00C84E3E">
              <w:rPr>
                <w:noProof/>
                <w:webHidden/>
              </w:rPr>
              <w:fldChar w:fldCharType="begin"/>
            </w:r>
            <w:r w:rsidR="00C84E3E">
              <w:rPr>
                <w:noProof/>
                <w:webHidden/>
              </w:rPr>
              <w:instrText xml:space="preserve"> PAGEREF _Toc8311086 \h </w:instrText>
            </w:r>
            <w:r w:rsidR="00C84E3E">
              <w:rPr>
                <w:noProof/>
                <w:webHidden/>
              </w:rPr>
            </w:r>
            <w:r w:rsidR="00C84E3E">
              <w:rPr>
                <w:noProof/>
                <w:webHidden/>
              </w:rPr>
              <w:fldChar w:fldCharType="separate"/>
            </w:r>
            <w:r w:rsidR="00200E76">
              <w:rPr>
                <w:noProof/>
                <w:webHidden/>
              </w:rPr>
              <w:t>4</w:t>
            </w:r>
            <w:r w:rsidR="00C84E3E">
              <w:rPr>
                <w:noProof/>
                <w:webHidden/>
              </w:rPr>
              <w:fldChar w:fldCharType="end"/>
            </w:r>
          </w:hyperlink>
        </w:p>
        <w:p w:rsidR="00295E15" w:rsidRPr="0055112C" w:rsidRDefault="009B5655">
          <w:pPr>
            <w:rPr>
              <w:b/>
              <w:bCs/>
              <w:caps/>
            </w:rPr>
            <w:sectPr w:rsidR="00295E15" w:rsidRPr="0055112C" w:rsidSect="007C7D98">
              <w:pgSz w:w="11907" w:h="16839" w:code="9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caps/>
            </w:rPr>
            <w:fldChar w:fldCharType="end"/>
          </w:r>
        </w:p>
      </w:sdtContent>
    </w:sdt>
    <w:p w:rsidR="00DA19B6" w:rsidRDefault="0001427C">
      <w:pPr>
        <w:pStyle w:val="cabealho1"/>
      </w:pPr>
      <w:bookmarkStart w:id="0" w:name="_Toc533767845"/>
      <w:bookmarkStart w:id="1" w:name="_Toc8311076"/>
      <w:r>
        <w:lastRenderedPageBreak/>
        <w:t xml:space="preserve">Descrição do </w:t>
      </w:r>
      <w:r w:rsidR="00952E23">
        <w:t>projeto</w:t>
      </w:r>
      <w:bookmarkEnd w:id="0"/>
      <w:bookmarkEnd w:id="1"/>
    </w:p>
    <w:p w:rsidR="00DA19B6" w:rsidRDefault="00C947FF">
      <w:r>
        <w:t xml:space="preserve">O projeto Roman é um sistema de propostas de projetos onde é possível adicionar </w:t>
      </w:r>
      <w:r w:rsidR="00B0243E">
        <w:t>projetos</w:t>
      </w:r>
      <w:r>
        <w:t>,</w:t>
      </w:r>
      <w:r w:rsidR="00B0243E">
        <w:t xml:space="preserve"> adicionar temas,</w:t>
      </w:r>
      <w:r>
        <w:t xml:space="preserve"> montar equipes</w:t>
      </w:r>
      <w:r w:rsidR="001379BA">
        <w:t>, para que os projetos sejam compartilhados entre os professores.</w:t>
      </w:r>
    </w:p>
    <w:p w:rsidR="00DA19B6" w:rsidRDefault="0001427C">
      <w:pPr>
        <w:pStyle w:val="cabealho2"/>
      </w:pPr>
      <w:bookmarkStart w:id="2" w:name="_Toc533767846"/>
      <w:bookmarkStart w:id="3" w:name="_Toc8311077"/>
      <w:r>
        <w:t xml:space="preserve">Resumo </w:t>
      </w:r>
      <w:r w:rsidR="00952E23">
        <w:t>do projeto</w:t>
      </w:r>
      <w:bookmarkEnd w:id="2"/>
      <w:bookmarkEnd w:id="3"/>
    </w:p>
    <w:p w:rsidR="008A7F37" w:rsidRDefault="001379BA">
      <w:r>
        <w:t>Sistema de propostas de projeto compartilhado entre usuários.</w:t>
      </w:r>
    </w:p>
    <w:p w:rsidR="00FB0294" w:rsidRDefault="00FB0294" w:rsidP="00FB0294"/>
    <w:p w:rsidR="00FB0294" w:rsidRDefault="00FB0294" w:rsidP="00FB0294"/>
    <w:p w:rsidR="00FB0294" w:rsidRDefault="00FB0294" w:rsidP="00FB0294"/>
    <w:p w:rsidR="00FB0294" w:rsidRDefault="00FB0294" w:rsidP="00FB0294">
      <w:pPr>
        <w:pStyle w:val="cabealho1"/>
        <w:rPr>
          <w:lang w:eastAsia="en-US"/>
        </w:rPr>
      </w:pPr>
      <w:bookmarkStart w:id="4" w:name="_Toc8311078"/>
      <w:r>
        <w:rPr>
          <w:lang w:eastAsia="en-US"/>
        </w:rPr>
        <w:t>Funcionalidades</w:t>
      </w:r>
      <w:bookmarkEnd w:id="4"/>
    </w:p>
    <w:p w:rsidR="00FB0294" w:rsidRPr="006E0CD1" w:rsidRDefault="00FB0294" w:rsidP="00FB0294">
      <w:pPr>
        <w:pStyle w:val="cabealho2"/>
        <w:rPr>
          <w:lang w:eastAsia="en-US"/>
        </w:rPr>
      </w:pPr>
      <w:bookmarkStart w:id="5" w:name="_Toc533767854"/>
      <w:bookmarkStart w:id="6" w:name="_Toc8311079"/>
      <w:r>
        <w:rPr>
          <w:lang w:eastAsia="en-US"/>
        </w:rPr>
        <w:t>Mobile</w:t>
      </w:r>
      <w:bookmarkEnd w:id="5"/>
      <w:bookmarkEnd w:id="6"/>
    </w:p>
    <w:p w:rsidR="00C84E3E" w:rsidRDefault="00FB0294" w:rsidP="00FB0294">
      <w:pPr>
        <w:rPr>
          <w:lang w:eastAsia="en-US"/>
        </w:rPr>
      </w:pPr>
      <w:r>
        <w:rPr>
          <w:lang w:eastAsia="en-US"/>
        </w:rPr>
        <w:t xml:space="preserve">Em nosso sistema é </w:t>
      </w:r>
      <w:r w:rsidR="00C84E3E">
        <w:rPr>
          <w:lang w:eastAsia="en-US"/>
        </w:rPr>
        <w:t xml:space="preserve">possível: </w:t>
      </w:r>
    </w:p>
    <w:p w:rsidR="00C84E3E" w:rsidRDefault="00C84E3E" w:rsidP="00FB0294">
      <w:pPr>
        <w:rPr>
          <w:lang w:eastAsia="en-US"/>
        </w:rPr>
      </w:pPr>
      <w:r w:rsidRPr="00C84E3E">
        <w:rPr>
          <w:b/>
          <w:lang w:eastAsia="en-US"/>
        </w:rPr>
        <w:t>C</w:t>
      </w:r>
      <w:r w:rsidR="00FB0294" w:rsidRPr="00C84E3E">
        <w:rPr>
          <w:b/>
          <w:lang w:eastAsia="en-US"/>
        </w:rPr>
        <w:t>adastrar</w:t>
      </w:r>
      <w:r>
        <w:rPr>
          <w:lang w:eastAsia="en-US"/>
        </w:rPr>
        <w:t>:</w:t>
      </w:r>
      <w:r w:rsidR="00FB0294">
        <w:rPr>
          <w:lang w:eastAsia="en-US"/>
        </w:rPr>
        <w:t xml:space="preserve"> projetos, temas</w:t>
      </w:r>
      <w:r w:rsidR="00D67733">
        <w:rPr>
          <w:lang w:eastAsia="en-US"/>
        </w:rPr>
        <w:t xml:space="preserve">, usuários e </w:t>
      </w:r>
      <w:r w:rsidR="00FB0294">
        <w:rPr>
          <w:lang w:eastAsia="en-US"/>
        </w:rPr>
        <w:t>equipes</w:t>
      </w:r>
    </w:p>
    <w:p w:rsidR="00FB0294" w:rsidRDefault="00C84E3E" w:rsidP="00FB0294">
      <w:pPr>
        <w:rPr>
          <w:lang w:eastAsia="en-US"/>
        </w:rPr>
      </w:pPr>
      <w:r w:rsidRPr="00C84E3E">
        <w:rPr>
          <w:b/>
          <w:lang w:eastAsia="en-US"/>
        </w:rPr>
        <w:t>Listar</w:t>
      </w:r>
      <w:r>
        <w:rPr>
          <w:lang w:eastAsia="en-US"/>
        </w:rPr>
        <w:t xml:space="preserve">: </w:t>
      </w:r>
      <w:r w:rsidR="00FB0294">
        <w:rPr>
          <w:lang w:eastAsia="en-US"/>
        </w:rPr>
        <w:t>proje</w:t>
      </w:r>
      <w:r>
        <w:rPr>
          <w:lang w:eastAsia="en-US"/>
        </w:rPr>
        <w:t>tos,</w:t>
      </w:r>
      <w:r w:rsidR="00FB0294">
        <w:rPr>
          <w:lang w:eastAsia="en-US"/>
        </w:rPr>
        <w:t xml:space="preserve"> temas</w:t>
      </w:r>
      <w:r w:rsidR="00D67733">
        <w:rPr>
          <w:lang w:eastAsia="en-US"/>
        </w:rPr>
        <w:t>, professores</w:t>
      </w:r>
      <w:bookmarkStart w:id="7" w:name="_GoBack"/>
      <w:bookmarkEnd w:id="7"/>
      <w:r w:rsidR="00D67733">
        <w:rPr>
          <w:lang w:eastAsia="en-US"/>
        </w:rPr>
        <w:t xml:space="preserve"> e</w:t>
      </w:r>
      <w:r>
        <w:rPr>
          <w:lang w:eastAsia="en-US"/>
        </w:rPr>
        <w:t xml:space="preserve"> equipes</w:t>
      </w:r>
      <w:r w:rsidR="00FB0294">
        <w:rPr>
          <w:lang w:eastAsia="en-US"/>
        </w:rPr>
        <w:br w:type="page"/>
      </w:r>
    </w:p>
    <w:p w:rsidR="008A7F37" w:rsidRDefault="008A7F37"/>
    <w:p w:rsidR="00DA19B6" w:rsidRDefault="00C92BD1">
      <w:pPr>
        <w:pStyle w:val="cabealho1"/>
      </w:pPr>
      <w:bookmarkStart w:id="8" w:name="_Toc533767847"/>
      <w:bookmarkStart w:id="9" w:name="_Toc8311080"/>
      <w:r>
        <w:t>Modelagem de Software</w:t>
      </w:r>
      <w:bookmarkEnd w:id="8"/>
      <w:bookmarkEnd w:id="9"/>
    </w:p>
    <w:p w:rsidR="00C26497" w:rsidRDefault="001379BA">
      <w:r>
        <w:t>Modelagem de software é a atividade de construir modelos que expliquem as características ou os comportamentos de um software.</w:t>
      </w:r>
    </w:p>
    <w:p w:rsidR="009874F2" w:rsidRDefault="009874F2" w:rsidP="009874F2">
      <w:pPr>
        <w:pStyle w:val="cabealho2"/>
      </w:pPr>
      <w:bookmarkStart w:id="10" w:name="_Toc533767850"/>
      <w:bookmarkStart w:id="11" w:name="_Toc8311081"/>
      <w:r>
        <w:t>Modelo Conceitual</w:t>
      </w:r>
      <w:bookmarkEnd w:id="10"/>
      <w:bookmarkEnd w:id="11"/>
    </w:p>
    <w:p w:rsidR="00F83C4C" w:rsidRPr="00F83C4C" w:rsidRDefault="00F83C4C" w:rsidP="00F83C4C">
      <w:r>
        <w:t>Conjunto de suposições baseadas no mundo real que indicarão as regras de negócio de um sistema.</w:t>
      </w:r>
    </w:p>
    <w:p w:rsidR="009874F2" w:rsidRDefault="002A4E35">
      <w:r w:rsidRPr="002A4E35">
        <w:rPr>
          <w:noProof/>
        </w:rPr>
        <w:drawing>
          <wp:inline distT="0" distB="0" distL="0" distR="0" wp14:anchorId="45C80628" wp14:editId="25A10240">
            <wp:extent cx="5732145" cy="2785612"/>
            <wp:effectExtent l="0" t="0" r="1905" b="0"/>
            <wp:docPr id="1" name="Imagem 1" descr="C:\Users\51418943800\Desktop\SPRINT 5 (REACT NATIVE)\Projeto Roman\Senai-Roman-desafio-EquipeTitor\Documentação\Img documentação\Modelo 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418943800\Desktop\SPRINT 5 (REACT NATIVE)\Projeto Roman\Senai-Roman-desafio-EquipeTitor\Documentação\Img documentação\Modelo conceitu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8311082"/>
      <w:r>
        <w:t>Modelo Físico</w:t>
      </w:r>
      <w:bookmarkEnd w:id="12"/>
      <w:bookmarkEnd w:id="13"/>
    </w:p>
    <w:p w:rsidR="00953A7A" w:rsidRDefault="005B0473">
      <w:r>
        <w:t>Lida com o design do banco de dados real com base nos requisitos reunidos durante a modelagem do banco de da</w:t>
      </w:r>
      <w:r w:rsidR="00953A7A">
        <w:t>dos</w:t>
      </w:r>
    </w:p>
    <w:p w:rsidR="00953A7A" w:rsidRDefault="00953A7A">
      <w:pPr>
        <w:sectPr w:rsidR="00953A7A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953A7A">
        <w:rPr>
          <w:noProof/>
        </w:rPr>
        <w:drawing>
          <wp:inline distT="0" distB="0" distL="0" distR="0" wp14:anchorId="2CE0234C" wp14:editId="2DB6F07B">
            <wp:extent cx="5732145" cy="2212263"/>
            <wp:effectExtent l="0" t="0" r="1905" b="0"/>
            <wp:docPr id="4" name="Imagem 4" descr="C:\Users\51418943800\Desktop\SPRINT 5 (REACT NATIVE)\Projeto Roman\Senai-Roman-desafio-EquipeTitor\Documentação\Img documentação\Modelo 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1418943800\Desktop\SPRINT 5 (REACT NATIVE)\Projeto Roman\Senai-Roman-desafio-EquipeTitor\Documentação\Img documentação\Modelo lógi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1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Default="00295E15" w:rsidP="00200E76">
      <w:pPr>
        <w:pStyle w:val="cabealho1"/>
      </w:pPr>
      <w:bookmarkStart w:id="14" w:name="_Toc8311083"/>
      <w:bookmarkStart w:id="15" w:name="_Toc533767852"/>
      <w:r>
        <w:lastRenderedPageBreak/>
        <w:t>Back-</w:t>
      </w:r>
      <w:r w:rsidR="00FB0294">
        <w:t>End</w:t>
      </w:r>
      <w:bookmarkEnd w:id="14"/>
    </w:p>
    <w:p w:rsidR="00200E76" w:rsidRPr="00200E76" w:rsidRDefault="00EB0611" w:rsidP="00295E15">
      <w:pPr>
        <w:rPr>
          <w:b/>
        </w:rPr>
      </w:pPr>
      <w:r w:rsidRPr="00200E76">
        <w:rPr>
          <w:b/>
        </w:rPr>
        <w:t>Tecnologia utilizada:</w:t>
      </w:r>
    </w:p>
    <w:p w:rsidR="00200E76" w:rsidRDefault="00EB0611" w:rsidP="00295E15">
      <w:r>
        <w:t xml:space="preserve"> C#</w:t>
      </w:r>
    </w:p>
    <w:p w:rsidR="00200E76" w:rsidRDefault="00EB0611" w:rsidP="00295E15">
      <w:r>
        <w:t>Entity framework</w:t>
      </w:r>
    </w:p>
    <w:p w:rsidR="00295E15" w:rsidRDefault="00C84E3E" w:rsidP="00295E15">
      <w:r w:rsidRPr="00C84E3E">
        <w:t>Swashbuckle</w:t>
      </w:r>
    </w:p>
    <w:p w:rsidR="009B5655" w:rsidRPr="009B5655" w:rsidRDefault="009B5655" w:rsidP="009B5655">
      <w:pPr>
        <w:pStyle w:val="cabealho2"/>
      </w:pPr>
      <w:bookmarkStart w:id="16" w:name="_Toc8311084"/>
      <w:r>
        <w:t>Postman</w:t>
      </w:r>
      <w:bookmarkEnd w:id="16"/>
    </w:p>
    <w:p w:rsidR="00295E15" w:rsidRDefault="001D35E4" w:rsidP="00295E15">
      <w:pPr>
        <w:ind w:firstLine="720"/>
      </w:pPr>
      <w:r>
        <w:t xml:space="preserve">Já no postman, importe o arquivo </w:t>
      </w:r>
      <w:r w:rsidRPr="001D35E4">
        <w:t>TeamTitor - Projeto Roman.postman_collection</w:t>
      </w:r>
      <w:r>
        <w:t xml:space="preserve"> da pasta Postman</w:t>
      </w:r>
    </w:p>
    <w:p w:rsidR="009B5655" w:rsidRDefault="009B5655" w:rsidP="009B5655">
      <w:pPr>
        <w:pStyle w:val="cabealho2"/>
      </w:pPr>
      <w:bookmarkStart w:id="17" w:name="_Toc8311085"/>
      <w:r>
        <w:t>Swagger</w:t>
      </w:r>
      <w:bookmarkEnd w:id="17"/>
    </w:p>
    <w:p w:rsidR="00295E15" w:rsidRDefault="0055112C" w:rsidP="0055112C">
      <w:pPr>
        <w:ind w:firstLine="720"/>
      </w:pPr>
      <w:r w:rsidRPr="0055112C">
        <w:t>http://localhost:5000/swagger/index.html</w:t>
      </w:r>
    </w:p>
    <w:p w:rsidR="00295E15" w:rsidRDefault="00295E15" w:rsidP="00295E15"/>
    <w:p w:rsidR="00FB0294" w:rsidRDefault="00FB0294" w:rsidP="00295E15"/>
    <w:p w:rsidR="008A7F37" w:rsidRDefault="009A3F87" w:rsidP="009A3F87">
      <w:pPr>
        <w:pStyle w:val="cabealho1"/>
      </w:pPr>
      <w:bookmarkStart w:id="18" w:name="_Toc533767858"/>
      <w:bookmarkStart w:id="19" w:name="_Toc8311086"/>
      <w:bookmarkEnd w:id="15"/>
      <w:r>
        <w:t>Front-End</w:t>
      </w:r>
      <w:bookmarkEnd w:id="18"/>
      <w:bookmarkEnd w:id="19"/>
    </w:p>
    <w:p w:rsidR="00200E76" w:rsidRPr="00200E76" w:rsidRDefault="00FB0294" w:rsidP="009A3F87">
      <w:pPr>
        <w:rPr>
          <w:b/>
        </w:rPr>
      </w:pPr>
      <w:r w:rsidRPr="00200E76">
        <w:rPr>
          <w:b/>
        </w:rPr>
        <w:t>Tecnologia utilizada:</w:t>
      </w:r>
    </w:p>
    <w:p w:rsidR="00200E76" w:rsidRDefault="00200E76" w:rsidP="009A3F87">
      <w:r>
        <w:t>React-Native</w:t>
      </w:r>
    </w:p>
    <w:p w:rsidR="00200E76" w:rsidRDefault="00FB0294" w:rsidP="009A3F87">
      <w:r>
        <w:t>JWT</w:t>
      </w:r>
      <w:r w:rsidR="00C84E3E">
        <w:t xml:space="preserve"> decode</w:t>
      </w:r>
    </w:p>
    <w:p w:rsidR="009A3F87" w:rsidRDefault="00C84E3E" w:rsidP="009A3F87">
      <w:r>
        <w:t>Axios</w:t>
      </w:r>
    </w:p>
    <w:sectPr w:rsidR="009A3F8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99A" w:rsidRDefault="00A3499A">
      <w:pPr>
        <w:spacing w:after="0" w:line="240" w:lineRule="auto"/>
      </w:pPr>
      <w:r>
        <w:separator/>
      </w:r>
    </w:p>
  </w:endnote>
  <w:endnote w:type="continuationSeparator" w:id="0">
    <w:p w:rsidR="00A3499A" w:rsidRDefault="00A3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A3499A">
    <w:pPr>
      <w:pStyle w:val="rodap"/>
    </w:pPr>
    <w:sdt>
      <w:sdtPr>
        <w:alias w:val="Título"/>
        <w:tag w:val=""/>
        <w:id w:val="1109938809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1368100335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9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CE45CD">
          <w:t>maio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D67733">
      <w:rPr>
        <w:noProof/>
      </w:rPr>
      <w:t>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99A" w:rsidRDefault="00A3499A">
      <w:pPr>
        <w:spacing w:after="0" w:line="240" w:lineRule="auto"/>
      </w:pPr>
      <w:r>
        <w:separator/>
      </w:r>
    </w:p>
  </w:footnote>
  <w:footnote w:type="continuationSeparator" w:id="0">
    <w:p w:rsidR="00A3499A" w:rsidRDefault="00A34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379BA"/>
    <w:rsid w:val="00183A32"/>
    <w:rsid w:val="001D35E4"/>
    <w:rsid w:val="00200E76"/>
    <w:rsid w:val="00295E15"/>
    <w:rsid w:val="002A4E3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3241E"/>
    <w:rsid w:val="0055112C"/>
    <w:rsid w:val="00585F9D"/>
    <w:rsid w:val="005B0473"/>
    <w:rsid w:val="00657A13"/>
    <w:rsid w:val="00674BE9"/>
    <w:rsid w:val="00695C1D"/>
    <w:rsid w:val="006B0AB5"/>
    <w:rsid w:val="006C3580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53A7A"/>
    <w:rsid w:val="009874F2"/>
    <w:rsid w:val="00997D7D"/>
    <w:rsid w:val="009A3F87"/>
    <w:rsid w:val="009B5655"/>
    <w:rsid w:val="009E2D84"/>
    <w:rsid w:val="00A25BD2"/>
    <w:rsid w:val="00A3499A"/>
    <w:rsid w:val="00A967A8"/>
    <w:rsid w:val="00B0243E"/>
    <w:rsid w:val="00B36547"/>
    <w:rsid w:val="00BB5B9E"/>
    <w:rsid w:val="00BD3832"/>
    <w:rsid w:val="00BE6308"/>
    <w:rsid w:val="00C26497"/>
    <w:rsid w:val="00C84E3E"/>
    <w:rsid w:val="00C86073"/>
    <w:rsid w:val="00C92BD1"/>
    <w:rsid w:val="00C947FF"/>
    <w:rsid w:val="00CE45CD"/>
    <w:rsid w:val="00D0024A"/>
    <w:rsid w:val="00D67733"/>
    <w:rsid w:val="00DA19B6"/>
    <w:rsid w:val="00DB563A"/>
    <w:rsid w:val="00DE3EA9"/>
    <w:rsid w:val="00E43E78"/>
    <w:rsid w:val="00E6531E"/>
    <w:rsid w:val="00E95AA4"/>
    <w:rsid w:val="00EB0611"/>
    <w:rsid w:val="00EB66D8"/>
    <w:rsid w:val="00F03B38"/>
    <w:rsid w:val="00F400AB"/>
    <w:rsid w:val="00F83C4C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73F5A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0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0611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0A6138"/>
    <w:rsid w:val="00406E44"/>
    <w:rsid w:val="004265B1"/>
    <w:rsid w:val="00571EE0"/>
    <w:rsid w:val="00740747"/>
    <w:rsid w:val="00973EE1"/>
    <w:rsid w:val="00C56B79"/>
    <w:rsid w:val="00F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2019-05-09T00:00:00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A8A8A-4D10-4DEB-89E3-4F2FBB5C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145</TotalTime>
  <Pages>5</Pages>
  <Words>310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Roman</dc:subject>
  <dc:creator>Helena Strada</dc:creator>
  <cp:keywords/>
  <dc:description/>
  <cp:lastModifiedBy>Bruno Sales Bernardes</cp:lastModifiedBy>
  <cp:revision>5</cp:revision>
  <dcterms:created xsi:type="dcterms:W3CDTF">2019-05-08T20:09:00Z</dcterms:created>
  <dcterms:modified xsi:type="dcterms:W3CDTF">2019-05-09T19:36:00Z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